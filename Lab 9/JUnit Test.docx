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A6" w:rsidRDefault="00191DA6" w:rsidP="002E60AC">
      <w:pPr>
        <w:jc w:val="center"/>
      </w:pPr>
      <w:r>
        <w:t>In class Lab</w:t>
      </w:r>
    </w:p>
    <w:p w:rsidR="00191DA6" w:rsidRDefault="00191DA6" w:rsidP="002E60AC">
      <w:pPr>
        <w:jc w:val="center"/>
      </w:pPr>
      <w:proofErr w:type="spellStart"/>
      <w:r>
        <w:t>JUnit</w:t>
      </w:r>
      <w:proofErr w:type="spellEnd"/>
      <w:r>
        <w:t xml:space="preserve"> Test Classes</w:t>
      </w:r>
    </w:p>
    <w:p w:rsidR="00191DA6" w:rsidRDefault="00191DA6"/>
    <w:p w:rsidR="0010221A" w:rsidRDefault="00191DA6" w:rsidP="0010221A">
      <w:r>
        <w:t xml:space="preserve">You will be creating a </w:t>
      </w:r>
      <w:proofErr w:type="spellStart"/>
      <w:r>
        <w:t>JUnit</w:t>
      </w:r>
      <w:proofErr w:type="spellEnd"/>
      <w:r>
        <w:t xml:space="preserve"> Test Class for </w:t>
      </w:r>
      <w:proofErr w:type="gramStart"/>
      <w:r>
        <w:t>Gradebook.java, that</w:t>
      </w:r>
      <w:proofErr w:type="gramEnd"/>
      <w:r>
        <w:t xml:space="preserve"> has been provided for you.  </w:t>
      </w:r>
    </w:p>
    <w:p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 xml:space="preserve">to the </w:t>
      </w:r>
      <w:proofErr w:type="spellStart"/>
      <w:r>
        <w:t>Gradebook</w:t>
      </w:r>
      <w:proofErr w:type="spellEnd"/>
      <w:r>
        <w:t xml:space="preserve">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proofErr w:type="spellStart"/>
      <w:r>
        <w:t>Gradebook</w:t>
      </w:r>
      <w:proofErr w:type="spellEnd"/>
      <w:r>
        <w:t xml:space="preserve"> class that returns a string with each score in scores separated by a space.</w:t>
      </w:r>
    </w:p>
    <w:p w:rsidR="0010221A" w:rsidRDefault="0010221A" w:rsidP="0010221A">
      <w:pPr>
        <w:ind w:left="360"/>
      </w:pPr>
    </w:p>
    <w:p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all of the methods of </w:t>
      </w:r>
      <w:proofErr w:type="spellStart"/>
      <w:r>
        <w:t>Gradebook</w:t>
      </w:r>
      <w:proofErr w:type="spellEnd"/>
      <w:r>
        <w:t>, except for the constructor to create tests for.</w:t>
      </w:r>
    </w:p>
    <w:p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 xml:space="preserve">, create at least two objects of </w:t>
      </w:r>
      <w:proofErr w:type="spellStart"/>
      <w:r w:rsidR="00191DA6">
        <w:t>Gradebook</w:t>
      </w:r>
      <w:proofErr w:type="spellEnd"/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</w:t>
      </w:r>
      <w:proofErr w:type="spellStart"/>
      <w:r w:rsidR="006441EE">
        <w:t>Gradebook</w:t>
      </w:r>
      <w:proofErr w:type="spellEnd"/>
      <w:r w:rsidR="006441EE">
        <w:t xml:space="preserve"> classes at least twice (but no more than 5 times).</w:t>
      </w:r>
    </w:p>
    <w:p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 xml:space="preserve">, set the two objects of </w:t>
      </w:r>
      <w:proofErr w:type="spellStart"/>
      <w:r>
        <w:t>Gradebook</w:t>
      </w:r>
      <w:proofErr w:type="spellEnd"/>
      <w:r>
        <w:t xml:space="preserve"> to null;</w:t>
      </w:r>
    </w:p>
    <w:p w:rsidR="002E60AC" w:rsidRDefault="00B127AC" w:rsidP="00191DA6">
      <w:pPr>
        <w:numPr>
          <w:ilvl w:val="0"/>
          <w:numId w:val="1"/>
        </w:numPr>
      </w:pPr>
      <w:r>
        <w:t xml:space="preserve">Create test for the methods of </w:t>
      </w:r>
      <w:proofErr w:type="spellStart"/>
      <w:r>
        <w:t>Gradebook</w:t>
      </w:r>
      <w:proofErr w:type="spellEnd"/>
      <w:r>
        <w:t>:</w:t>
      </w:r>
    </w:p>
    <w:p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. . .)</w:t>
      </w:r>
    </w:p>
    <w:p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:rsidR="00923D28" w:rsidRDefault="00923D28" w:rsidP="00923D28">
      <w:pPr>
        <w:autoSpaceDE w:val="0"/>
        <w:autoSpaceDN w:val="0"/>
        <w:adjustRightInd w:val="0"/>
      </w:pPr>
      <w:r>
        <w:t>Example:</w:t>
      </w:r>
    </w:p>
    <w:p w:rsidR="003000D0" w:rsidRDefault="003000D0" w:rsidP="00923D28">
      <w:pPr>
        <w:autoSpaceDE w:val="0"/>
        <w:autoSpaceDN w:val="0"/>
        <w:adjustRightInd w:val="0"/>
      </w:pPr>
    </w:p>
    <w:p w:rsidR="003000D0" w:rsidRDefault="003000D0" w:rsidP="00923D28">
      <w:pPr>
        <w:autoSpaceDE w:val="0"/>
        <w:autoSpaceDN w:val="0"/>
        <w:adjustRightInd w:val="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r>
        <w:t>In setup:</w:t>
      </w:r>
    </w:p>
    <w:p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50);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lastRenderedPageBreak/>
        <w:t>g1.addScore(</w:t>
      </w:r>
      <w:proofErr w:type="gramEnd"/>
      <w:r>
        <w:t>75);</w:t>
      </w:r>
    </w:p>
    <w:p w:rsidR="00B127AC" w:rsidRDefault="00B127AC" w:rsidP="00B127AC">
      <w:pPr>
        <w:autoSpaceDE w:val="0"/>
        <w:autoSpaceDN w:val="0"/>
        <w:adjustRightInd w:val="0"/>
      </w:pPr>
    </w:p>
    <w:p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proofErr w:type="gramStart"/>
      <w:r>
        <w:t>in</w:t>
      </w:r>
      <w:proofErr w:type="gramEnd"/>
      <w:r>
        <w:t xml:space="preserve"> </w:t>
      </w:r>
      <w:proofErr w:type="spellStart"/>
      <w:r>
        <w:t>testSum</w:t>
      </w:r>
      <w:proofErr w:type="spellEnd"/>
      <w:r>
        <w:t>():</w:t>
      </w:r>
    </w:p>
    <w:p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6D0616" w:rsidRDefault="006D0616" w:rsidP="00923D28">
      <w:pPr>
        <w:autoSpaceDE w:val="0"/>
        <w:autoSpaceDN w:val="0"/>
        <w:adjustRightInd w:val="0"/>
      </w:pPr>
    </w:p>
    <w:p w:rsidR="00B127AC" w:rsidRDefault="00B127AC" w:rsidP="00B127AC">
      <w:proofErr w:type="gramStart"/>
      <w:r>
        <w:t>in</w:t>
      </w:r>
      <w:proofErr w:type="gramEnd"/>
      <w:r>
        <w:t xml:space="preserve"> </w:t>
      </w:r>
      <w:proofErr w:type="spellStart"/>
      <w:r>
        <w:t>testMinimum</w:t>
      </w:r>
      <w:proofErr w:type="spellEnd"/>
      <w:r>
        <w:t>():</w:t>
      </w:r>
    </w:p>
    <w:p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B127AC"/>
    <w:p w:rsidR="00CA13F6" w:rsidRDefault="00CA13F6" w:rsidP="00B127AC">
      <w:proofErr w:type="gramStart"/>
      <w:r>
        <w:t>in</w:t>
      </w:r>
      <w:proofErr w:type="gramEnd"/>
      <w:r>
        <w:t xml:space="preserve"> </w:t>
      </w:r>
      <w:proofErr w:type="spellStart"/>
      <w:r>
        <w:t>addScoreTest</w:t>
      </w:r>
      <w:proofErr w:type="spellEnd"/>
      <w:r>
        <w:t>();</w:t>
      </w:r>
    </w:p>
    <w:p w:rsidR="00CA13F6" w:rsidRDefault="00CA13F6" w:rsidP="00B127AC"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bookmarkStart w:id="0" w:name="_GoBack"/>
      <w:bookmarkEnd w:id="0"/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6441EE" w:rsidRDefault="006441EE" w:rsidP="006441EE">
      <w:pPr>
        <w:ind w:left="2520"/>
      </w:pPr>
    </w:p>
    <w:p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A6"/>
    <w:rsid w:val="000360AB"/>
    <w:rsid w:val="0010221A"/>
    <w:rsid w:val="00191DA6"/>
    <w:rsid w:val="002E60AC"/>
    <w:rsid w:val="003000D0"/>
    <w:rsid w:val="00635F11"/>
    <w:rsid w:val="006441EE"/>
    <w:rsid w:val="00697221"/>
    <w:rsid w:val="006D0616"/>
    <w:rsid w:val="007F409D"/>
    <w:rsid w:val="00923D28"/>
    <w:rsid w:val="00A27152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RVAdmin</cp:lastModifiedBy>
  <cp:revision>2</cp:revision>
  <dcterms:created xsi:type="dcterms:W3CDTF">2012-03-22T14:57:00Z</dcterms:created>
  <dcterms:modified xsi:type="dcterms:W3CDTF">2012-03-22T14:57:00Z</dcterms:modified>
</cp:coreProperties>
</file>